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0E2FD8E8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7A14F88C" w14:textId="41DE4B19" w:rsidR="000629D5" w:rsidRDefault="00101E4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F3C677" wp14:editId="78E754F4">
                  <wp:simplePos x="0" y="0"/>
                  <wp:positionH relativeFrom="column">
                    <wp:posOffset>-621030</wp:posOffset>
                  </wp:positionH>
                  <wp:positionV relativeFrom="paragraph">
                    <wp:posOffset>170815</wp:posOffset>
                  </wp:positionV>
                  <wp:extent cx="2895600" cy="2137410"/>
                  <wp:effectExtent l="93345" t="78105" r="131445" b="1160145"/>
                  <wp:wrapNone/>
                  <wp:docPr id="1" name="Imagen 1" descr="Imagen que contiene sombre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sombrer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95600" cy="213741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1900F9E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84FAC9F" w14:textId="77777777" w:rsidR="00D53904" w:rsidRPr="00D53904" w:rsidRDefault="00D53904" w:rsidP="00D53904">
            <w:pPr>
              <w:pStyle w:val="Direccin"/>
              <w:jc w:val="center"/>
              <w:rPr>
                <w:rFonts w:ascii="Monotype Corsiva" w:hAnsi="Monotype Corsiva"/>
                <w:b/>
                <w:bCs/>
                <w:sz w:val="24"/>
                <w:szCs w:val="28"/>
              </w:rPr>
            </w:pPr>
            <w:r w:rsidRPr="00D53904">
              <w:rPr>
                <w:rFonts w:ascii="Monotype Corsiva" w:hAnsi="Monotype Corsiva"/>
                <w:b/>
                <w:bCs/>
                <w:sz w:val="24"/>
                <w:szCs w:val="28"/>
              </w:rPr>
              <w:t>JESUS EDUARDO</w:t>
            </w:r>
          </w:p>
          <w:p w14:paraId="739E0CAD" w14:textId="77777777" w:rsidR="00D53904" w:rsidRPr="00D53904" w:rsidRDefault="00D53904" w:rsidP="00D53904">
            <w:pPr>
              <w:pStyle w:val="Direccin"/>
              <w:jc w:val="center"/>
              <w:rPr>
                <w:rFonts w:ascii="Monotype Corsiva" w:hAnsi="Monotype Corsiva"/>
                <w:b/>
                <w:bCs/>
                <w:sz w:val="24"/>
                <w:szCs w:val="28"/>
              </w:rPr>
            </w:pPr>
            <w:r w:rsidRPr="00D53904">
              <w:rPr>
                <w:rFonts w:ascii="Monotype Corsiva" w:hAnsi="Monotype Corsiva"/>
                <w:b/>
                <w:bCs/>
                <w:sz w:val="24"/>
                <w:szCs w:val="28"/>
              </w:rPr>
              <w:t>MUKUL PECH</w:t>
            </w:r>
          </w:p>
          <w:p w14:paraId="11593C8A" w14:textId="77777777" w:rsidR="00D53904" w:rsidRDefault="00D53904" w:rsidP="00D53904">
            <w:pPr>
              <w:pStyle w:val="Direccin"/>
            </w:pPr>
          </w:p>
          <w:p w14:paraId="27743EFE" w14:textId="77777777" w:rsidR="00D53904" w:rsidRDefault="00D53904" w:rsidP="00D53904">
            <w:pPr>
              <w:pStyle w:val="Direccin"/>
            </w:pPr>
            <w:r>
              <w:t xml:space="preserve">9 72x29y31 Emiliano Zapata, 97784, Valladolid </w:t>
            </w:r>
            <w:proofErr w:type="spellStart"/>
            <w:r>
              <w:t>Yucatan</w:t>
            </w:r>
            <w:proofErr w:type="spellEnd"/>
          </w:p>
          <w:p w14:paraId="31A16D57" w14:textId="64143D44" w:rsidR="00D53904" w:rsidRDefault="00D53904" w:rsidP="00D53904">
            <w:pPr>
              <w:pStyle w:val="Direccin"/>
            </w:pPr>
            <w:r>
              <w:t>Tel: 9851173448</w:t>
            </w:r>
          </w:p>
          <w:p w14:paraId="18EC7EFF" w14:textId="77777777" w:rsidR="00D53904" w:rsidRDefault="00D53904" w:rsidP="00D53904">
            <w:pPr>
              <w:pStyle w:val="Direccin"/>
            </w:pPr>
          </w:p>
          <w:p w14:paraId="43D0AEB0" w14:textId="2F9A3A72" w:rsidR="00D53904" w:rsidRDefault="00707180" w:rsidP="00D53904">
            <w:pPr>
              <w:pStyle w:val="Direccin"/>
            </w:pPr>
            <w:hyperlink r:id="rId11" w:history="1">
              <w:r w:rsidR="00D53904" w:rsidRPr="0039435B">
                <w:rPr>
                  <w:rStyle w:val="Hipervnculo"/>
                </w:rPr>
                <w:t>eduardomukul08@gmail.com</w:t>
              </w:r>
            </w:hyperlink>
          </w:p>
          <w:p w14:paraId="29C601A5" w14:textId="77777777" w:rsidR="00D53904" w:rsidRDefault="00D53904" w:rsidP="00D53904">
            <w:pPr>
              <w:pStyle w:val="Direccin"/>
            </w:pPr>
          </w:p>
          <w:p w14:paraId="37CA7CAA" w14:textId="77777777" w:rsidR="00D53904" w:rsidRPr="00707180" w:rsidRDefault="00D53904" w:rsidP="00D53904">
            <w:pPr>
              <w:pStyle w:val="Direccin"/>
              <w:rPr>
                <w:b/>
                <w:bCs/>
              </w:rPr>
            </w:pPr>
            <w:r w:rsidRPr="00707180">
              <w:rPr>
                <w:b/>
                <w:bCs/>
              </w:rPr>
              <w:t>RESUMEN PROFESIONAL</w:t>
            </w:r>
          </w:p>
          <w:p w14:paraId="6E1D60B8" w14:textId="77777777" w:rsidR="00D53904" w:rsidRDefault="00D53904" w:rsidP="00D53904">
            <w:pPr>
              <w:pStyle w:val="Direccin"/>
            </w:pPr>
          </w:p>
          <w:p w14:paraId="63507756" w14:textId="617D0B39" w:rsidR="00D53904" w:rsidRDefault="00D53904" w:rsidP="00D53904">
            <w:pPr>
              <w:pStyle w:val="Direccin"/>
            </w:pPr>
            <w:r>
              <w:t>Profesional con ambición y un historial demostrado en la optimización de recursos y aumento de ingresos. Enfoque en liderar la mejora continua y el desarrollo sostenido en todas las áreas de operaciones, en línea con los objetivos y necesidades de la empresa. Diseño y aplicación de medidas estratégicas eficaces para el posicionamiento de la compañía como líder</w:t>
            </w:r>
          </w:p>
          <w:p w14:paraId="20FF1814" w14:textId="77777777" w:rsidR="00D53904" w:rsidRDefault="00D53904" w:rsidP="00D53904">
            <w:pPr>
              <w:pStyle w:val="Direccin"/>
            </w:pPr>
            <w:r>
              <w:t>en su sector.</w:t>
            </w:r>
          </w:p>
          <w:p w14:paraId="754B7813" w14:textId="77777777" w:rsidR="00D53904" w:rsidRDefault="00D53904" w:rsidP="00D53904">
            <w:pPr>
              <w:pStyle w:val="Direccin"/>
            </w:pPr>
          </w:p>
          <w:p w14:paraId="6B4A75AC" w14:textId="5AC344D2" w:rsidR="00D53904" w:rsidRPr="00707180" w:rsidRDefault="00D53904" w:rsidP="00D53904">
            <w:pPr>
              <w:pStyle w:val="Direccin"/>
              <w:rPr>
                <w:b/>
                <w:bCs/>
              </w:rPr>
            </w:pPr>
            <w:r w:rsidRPr="00707180">
              <w:rPr>
                <w:b/>
                <w:bCs/>
              </w:rPr>
              <w:t>HISTORIAL LABORAL</w:t>
            </w:r>
          </w:p>
          <w:p w14:paraId="103400D0" w14:textId="77777777" w:rsidR="00D53904" w:rsidRDefault="00D53904" w:rsidP="00D53904">
            <w:pPr>
              <w:pStyle w:val="Direccin"/>
            </w:pPr>
          </w:p>
          <w:p w14:paraId="22914298" w14:textId="77777777" w:rsidR="00D53904" w:rsidRDefault="00D53904" w:rsidP="00D53904">
            <w:pPr>
              <w:pStyle w:val="Direccin"/>
            </w:pPr>
            <w:r>
              <w:t>Marzo 2020 - Actual</w:t>
            </w:r>
          </w:p>
          <w:p w14:paraId="39B4857B" w14:textId="77777777" w:rsidR="00D53904" w:rsidRDefault="00D53904" w:rsidP="00D53904">
            <w:pPr>
              <w:pStyle w:val="Direccin"/>
            </w:pPr>
            <w:r>
              <w:t xml:space="preserve">Gerente BCM | </w:t>
            </w:r>
            <w:proofErr w:type="spellStart"/>
            <w:r>
              <w:t>Yucatan</w:t>
            </w:r>
            <w:proofErr w:type="spellEnd"/>
            <w:r>
              <w:t>, MEX</w:t>
            </w:r>
          </w:p>
          <w:p w14:paraId="67163E23" w14:textId="3E5E3509" w:rsidR="00D53904" w:rsidRDefault="00D53904" w:rsidP="00D53904">
            <w:pPr>
              <w:pStyle w:val="Direccin"/>
              <w:numPr>
                <w:ilvl w:val="0"/>
                <w:numId w:val="2"/>
              </w:numPr>
            </w:pPr>
            <w:r>
              <w:t>Seguimiento de los procesos para optimización e introducir nuevas metodologías.</w:t>
            </w:r>
          </w:p>
          <w:p w14:paraId="76DE2C7D" w14:textId="6BCC4C94" w:rsidR="000629D5" w:rsidRDefault="00D53904" w:rsidP="00D53904">
            <w:pPr>
              <w:pStyle w:val="Direccin"/>
              <w:numPr>
                <w:ilvl w:val="0"/>
                <w:numId w:val="2"/>
              </w:numPr>
            </w:pPr>
            <w:r>
              <w:t>Propuesta de estrategias encaminadas a fomentar el desarrollo empresarial.</w:t>
            </w:r>
          </w:p>
          <w:p w14:paraId="17A2BCB5" w14:textId="136EE2FE" w:rsidR="00D53904" w:rsidRDefault="00D53904" w:rsidP="00D53904">
            <w:pPr>
              <w:pStyle w:val="Direccin"/>
              <w:numPr>
                <w:ilvl w:val="0"/>
                <w:numId w:val="2"/>
              </w:numPr>
            </w:pPr>
            <w:r>
              <w:t xml:space="preserve">Búsqueda de nuevas oportunidades </w:t>
            </w:r>
            <w:r w:rsidR="00E21980">
              <w:t>de mercado para los productos y servicios de la empresa</w:t>
            </w:r>
          </w:p>
          <w:p w14:paraId="2006F07C" w14:textId="2C746B8C" w:rsidR="00E21980" w:rsidRDefault="00E21980" w:rsidP="00D53904">
            <w:pPr>
              <w:pStyle w:val="Direccin"/>
              <w:numPr>
                <w:ilvl w:val="0"/>
                <w:numId w:val="2"/>
              </w:numPr>
            </w:pPr>
            <w:r>
              <w:t>Elaboración y control de presupuestos para los proyectos y equipos asignados.</w:t>
            </w:r>
          </w:p>
          <w:p w14:paraId="30D085DF" w14:textId="5249E2ED" w:rsidR="00101E42" w:rsidRPr="00707180" w:rsidRDefault="00101E42" w:rsidP="00101E42">
            <w:pPr>
              <w:rPr>
                <w:b/>
                <w:bCs/>
              </w:rPr>
            </w:pPr>
            <w:r w:rsidRPr="00707180">
              <w:rPr>
                <w:b/>
                <w:bCs/>
              </w:rPr>
              <w:t xml:space="preserve">FORMACION </w:t>
            </w:r>
          </w:p>
          <w:p w14:paraId="4AAC95A0" w14:textId="77777777" w:rsidR="00101E42" w:rsidRDefault="00101E42" w:rsidP="00101E42">
            <w:r>
              <w:t>2022</w:t>
            </w:r>
          </w:p>
          <w:p w14:paraId="59F4FE41" w14:textId="24A37B85" w:rsidR="00101E42" w:rsidRDefault="00101E42" w:rsidP="00101E42">
            <w:r>
              <w:t>Licenciatura en ciencias de computación</w:t>
            </w:r>
          </w:p>
          <w:p w14:paraId="26CAE95E" w14:textId="4049E198" w:rsidR="00101E42" w:rsidRDefault="00101E42" w:rsidP="00101E42">
            <w:r>
              <w:t>Conalep, Valladolid Yucatán</w:t>
            </w:r>
          </w:p>
          <w:p w14:paraId="1827FF1C" w14:textId="18F6DC04" w:rsidR="00101E42" w:rsidRDefault="00101E42" w:rsidP="00101E42">
            <w:pPr>
              <w:pStyle w:val="Prrafodelista"/>
              <w:numPr>
                <w:ilvl w:val="0"/>
                <w:numId w:val="3"/>
              </w:numPr>
            </w:pPr>
            <w:r>
              <w:t>Determinar la infraestructura de redes telemáticas, elaborando esquemas y seleccionando equipos y elementos.</w:t>
            </w:r>
          </w:p>
          <w:p w14:paraId="38B84122" w14:textId="254C87DB" w:rsidR="00101E42" w:rsidRDefault="00101E42" w:rsidP="00101E42">
            <w:pPr>
              <w:pStyle w:val="Prrafodelista"/>
              <w:numPr>
                <w:ilvl w:val="0"/>
                <w:numId w:val="3"/>
              </w:numPr>
            </w:pPr>
            <w:r>
              <w:t>Integrar equipos de comunicaciones en infraestructuras de redes telemáticas, determinando la configuración para asegurar su conectividad.</w:t>
            </w:r>
          </w:p>
          <w:p w14:paraId="17D18365" w14:textId="6D438300" w:rsidR="00101E42" w:rsidRDefault="00101E42" w:rsidP="00101E42">
            <w:pPr>
              <w:pStyle w:val="Prrafodelista"/>
              <w:numPr>
                <w:ilvl w:val="0"/>
                <w:numId w:val="3"/>
              </w:numPr>
            </w:pPr>
            <w:r>
              <w:t>Administrar usuarios de acuerdo con las especificaciones de explotación para garantizar los accesos y la disponibilidad de los recursos del sistema.</w:t>
            </w:r>
          </w:p>
          <w:p w14:paraId="445DA09C" w14:textId="28618D05" w:rsidR="000629D5" w:rsidRDefault="00101E42" w:rsidP="00101E42">
            <w:pPr>
              <w:pStyle w:val="Prrafodelista"/>
              <w:numPr>
                <w:ilvl w:val="0"/>
                <w:numId w:val="3"/>
              </w:numPr>
            </w:pPr>
            <w:r>
              <w:t>Diagnosticar las disfunciones del sistema y adoptar las medidas correctivas para restablecer su funcionalidad</w:t>
            </w:r>
          </w:p>
          <w:p w14:paraId="04AAA3B7" w14:textId="51598AAF" w:rsidR="00846D4F" w:rsidRPr="00846D4F" w:rsidRDefault="00846D4F" w:rsidP="00101E42"/>
          <w:p w14:paraId="21574B6B" w14:textId="2D7C1B05" w:rsidR="00846D4F" w:rsidRPr="00846D4F" w:rsidRDefault="00846D4F" w:rsidP="00846D4F"/>
          <w:p w14:paraId="50FD50E4" w14:textId="2FF40E41" w:rsidR="00846D4F" w:rsidRPr="00846D4F" w:rsidRDefault="00846D4F" w:rsidP="00101E42">
            <w:pPr>
              <w:pStyle w:val="Listaconvietas"/>
              <w:numPr>
                <w:ilvl w:val="0"/>
                <w:numId w:val="0"/>
              </w:numPr>
              <w:ind w:left="720"/>
            </w:pPr>
          </w:p>
          <w:p w14:paraId="1A01E459" w14:textId="18710E63" w:rsidR="000629D5" w:rsidRPr="00BF09B3" w:rsidRDefault="000629D5" w:rsidP="00101E42"/>
          <w:p w14:paraId="2094F962" w14:textId="01AEE062" w:rsidR="000629D5" w:rsidRDefault="000629D5" w:rsidP="00846D4F"/>
        </w:tc>
      </w:tr>
      <w:tr w:rsidR="000629D5" w14:paraId="0E53975B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CA0E783" w14:textId="34FF70DE" w:rsidR="000629D5" w:rsidRPr="00101E42" w:rsidRDefault="00101E42" w:rsidP="00846D4F">
            <w:pPr>
              <w:pStyle w:val="Ttulo"/>
              <w:rPr>
                <w:rFonts w:ascii="Times New Roman" w:hAnsi="Times New Roman" w:cs="Times New Roman"/>
                <w:sz w:val="56"/>
                <w:szCs w:val="56"/>
              </w:rPr>
            </w:pPr>
            <w:r w:rsidRPr="00101E42">
              <w:rPr>
                <w:rFonts w:ascii="Times New Roman" w:hAnsi="Times New Roman" w:cs="Times New Roman"/>
                <w:sz w:val="56"/>
                <w:szCs w:val="56"/>
              </w:rPr>
              <w:t>Eduardo</w:t>
            </w:r>
          </w:p>
          <w:p w14:paraId="23DE8560" w14:textId="0E4B0687" w:rsidR="000629D5" w:rsidRDefault="00101E42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707180">
              <w:rPr>
                <w:spacing w:val="142"/>
                <w:w w:val="100"/>
              </w:rPr>
              <w:t>Gerent</w:t>
            </w:r>
            <w:r w:rsidRPr="00707180">
              <w:rPr>
                <w:spacing w:val="6"/>
                <w:w w:val="100"/>
              </w:rPr>
              <w:t>e</w:t>
            </w:r>
          </w:p>
          <w:p w14:paraId="2AAF8639" w14:textId="77777777" w:rsidR="000629D5" w:rsidRDefault="000629D5" w:rsidP="000629D5"/>
          <w:sdt>
            <w:sdtPr>
              <w:id w:val="-1954003311"/>
              <w:placeholder>
                <w:docPart w:val="AB274C91CCEB4322A94FC9769CDE1CF8"/>
              </w:placeholder>
              <w:temporary/>
              <w:showingPlcHdr/>
              <w15:appearance w15:val="hidden"/>
            </w:sdtPr>
            <w:sdtEndPr/>
            <w:sdtContent>
              <w:p w14:paraId="2ABD0416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87F5507AEEEF4AF78A1AD5BF0EE4109F"/>
              </w:placeholder>
              <w:temporary/>
              <w:showingPlcHdr/>
              <w15:appearance w15:val="hidden"/>
            </w:sdtPr>
            <w:sdtEndPr/>
            <w:sdtContent>
              <w:p w14:paraId="30528F7E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112E313AC3F346AC80486E1250F14621"/>
              </w:placeholder>
              <w:temporary/>
              <w:showingPlcHdr/>
              <w15:appearance w15:val="hidden"/>
            </w:sdtPr>
            <w:sdtEndPr/>
            <w:sdtContent>
              <w:p w14:paraId="6A57A3E5" w14:textId="77777777" w:rsidR="000629D5" w:rsidRDefault="000629D5" w:rsidP="000629D5">
                <w:pPr>
                  <w:pStyle w:val="Informacindecontacto"/>
                </w:pPr>
                <w:r>
                  <w:rPr>
                    <w:lang w:bidi="es-ES"/>
                  </w:rPr>
                  <w:t>678-555-0103</w:t>
                </w:r>
              </w:p>
            </w:sdtContent>
          </w:sdt>
          <w:p w14:paraId="3F378133" w14:textId="77777777" w:rsidR="000629D5" w:rsidRPr="004D3011" w:rsidRDefault="000629D5" w:rsidP="000629D5">
            <w:pPr>
              <w:pStyle w:val="Sinespaciado"/>
            </w:pPr>
          </w:p>
          <w:sdt>
            <w:sdtPr>
              <w:id w:val="67859272"/>
              <w:placeholder>
                <w:docPart w:val="DE27BBC525424DCFA0C1319BEC638D1F"/>
              </w:placeholder>
              <w:temporary/>
              <w:showingPlcHdr/>
              <w15:appearance w15:val="hidden"/>
            </w:sdtPr>
            <w:sdtEndPr/>
            <w:sdtContent>
              <w:p w14:paraId="4F6468C7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417520B62B2E480D9E1C562D49E46C84"/>
              </w:placeholder>
              <w:temporary/>
              <w:showingPlcHdr/>
              <w15:appearance w15:val="hidden"/>
            </w:sdtPr>
            <w:sdtEndPr/>
            <w:sdtContent>
              <w:p w14:paraId="5A147FAB" w14:textId="77777777" w:rsidR="000629D5" w:rsidRDefault="009E7C63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El sitio web va aquí</w:t>
                </w:r>
              </w:p>
            </w:sdtContent>
          </w:sdt>
          <w:p w14:paraId="5F72BA1B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34B698E032D44E929A6810DC353E2638"/>
              </w:placeholder>
              <w:temporary/>
              <w:showingPlcHdr/>
              <w15:appearance w15:val="hidden"/>
            </w:sdtPr>
            <w:sdtEndPr/>
            <w:sdtContent>
              <w:p w14:paraId="4F5A88BB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rStyle w:val="Hipervnculo"/>
              </w:rPr>
              <w:id w:val="-1223903890"/>
              <w:placeholder>
                <w:docPart w:val="7EBCD71EC74D47CA9F1B3E0B85440FCE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5F3C4F7D" w14:textId="77777777" w:rsidR="000629D5" w:rsidRPr="00846D4F" w:rsidRDefault="00707180" w:rsidP="000629D5">
                <w:pPr>
                  <w:pStyle w:val="Informacindecontacto"/>
                  <w:rPr>
                    <w:rStyle w:val="Hipervnculo"/>
                  </w:rPr>
                </w:pPr>
                <w:hyperlink r:id="rId12" w:history="1">
                  <w:r w:rsidR="009E7C63" w:rsidRPr="00846D4F">
                    <w:rPr>
                      <w:rStyle w:val="Hipervnculo"/>
                      <w:lang w:bidi="es-ES"/>
                    </w:rPr>
                    <w:t>alguien@example.com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27C25B48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6634B012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7E2385B" w14:textId="77777777" w:rsidR="0043117B" w:rsidRPr="00846D4F" w:rsidRDefault="0070718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FCA6" w14:textId="77777777" w:rsidR="00D53904" w:rsidRDefault="00D53904" w:rsidP="000C45FF">
      <w:r>
        <w:separator/>
      </w:r>
    </w:p>
  </w:endnote>
  <w:endnote w:type="continuationSeparator" w:id="0">
    <w:p w14:paraId="4CBE8BD5" w14:textId="77777777" w:rsidR="00D53904" w:rsidRDefault="00D539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BDBB" w14:textId="77777777" w:rsidR="00D53904" w:rsidRDefault="00D53904" w:rsidP="000C45FF">
      <w:r>
        <w:separator/>
      </w:r>
    </w:p>
  </w:footnote>
  <w:footnote w:type="continuationSeparator" w:id="0">
    <w:p w14:paraId="669C3552" w14:textId="77777777" w:rsidR="00D53904" w:rsidRDefault="00D539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F06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7E1D0AC7" wp14:editId="3B337F5C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A6225"/>
    <w:multiLevelType w:val="hybridMultilevel"/>
    <w:tmpl w:val="05001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3574"/>
    <w:multiLevelType w:val="hybridMultilevel"/>
    <w:tmpl w:val="B1685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01562">
    <w:abstractNumId w:val="1"/>
  </w:num>
  <w:num w:numId="2" w16cid:durableId="974915199">
    <w:abstractNumId w:val="0"/>
  </w:num>
  <w:num w:numId="3" w16cid:durableId="19951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04"/>
    <w:rsid w:val="00036450"/>
    <w:rsid w:val="00061C84"/>
    <w:rsid w:val="000629D5"/>
    <w:rsid w:val="00076632"/>
    <w:rsid w:val="000C45FF"/>
    <w:rsid w:val="000E3FD1"/>
    <w:rsid w:val="000E69A7"/>
    <w:rsid w:val="000F46E6"/>
    <w:rsid w:val="00101E42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0718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53904"/>
    <w:rsid w:val="00D82F2F"/>
    <w:rsid w:val="00DA694B"/>
    <w:rsid w:val="00DD172A"/>
    <w:rsid w:val="00E21980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FC1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semiHidden/>
    <w:qFormat/>
    <w:rsid w:val="0010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duardomukul08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985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274C91CCEB4322A94FC9769CDE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B7FC-1BFA-4715-851C-F8631640C2CD}"/>
      </w:docPartPr>
      <w:docPartBody>
        <w:p w:rsidR="00CE5D11" w:rsidRDefault="00CE5D11">
          <w:pPr>
            <w:pStyle w:val="AB274C91CCEB4322A94FC9769CDE1CF8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87F5507AEEEF4AF78A1AD5BF0EE4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B708-CD87-4645-9F8F-C7FC4A5ECB5F}"/>
      </w:docPartPr>
      <w:docPartBody>
        <w:p w:rsidR="00CE5D11" w:rsidRDefault="00CE5D11">
          <w:pPr>
            <w:pStyle w:val="87F5507AEEEF4AF78A1AD5BF0EE4109F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112E313AC3F346AC80486E1250F14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CA907-F976-4A14-B0C1-A9881CEA2D87}"/>
      </w:docPartPr>
      <w:docPartBody>
        <w:p w:rsidR="00CE5D11" w:rsidRDefault="00CE5D11">
          <w:pPr>
            <w:pStyle w:val="112E313AC3F346AC80486E1250F14621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DE27BBC525424DCFA0C1319BEC638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5ED0F-CFEC-43B3-9F6E-D43BD4E2A9A0}"/>
      </w:docPartPr>
      <w:docPartBody>
        <w:p w:rsidR="00CE5D11" w:rsidRDefault="00CE5D11">
          <w:pPr>
            <w:pStyle w:val="DE27BBC525424DCFA0C1319BEC638D1F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417520B62B2E480D9E1C562D49E4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2A1A8-063C-4CFB-BF51-647B0B4F75A7}"/>
      </w:docPartPr>
      <w:docPartBody>
        <w:p w:rsidR="00CE5D11" w:rsidRDefault="00CE5D11">
          <w:pPr>
            <w:pStyle w:val="417520B62B2E480D9E1C562D49E46C84"/>
          </w:pPr>
          <w:r w:rsidRPr="004D3011">
            <w:rPr>
              <w:lang w:bidi="es-ES"/>
            </w:rPr>
            <w:t>El sitio web va aquí</w:t>
          </w:r>
        </w:p>
      </w:docPartBody>
    </w:docPart>
    <w:docPart>
      <w:docPartPr>
        <w:name w:val="34B698E032D44E929A6810DC353E2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9D8DD-6368-4331-A31F-4C9966989CFB}"/>
      </w:docPartPr>
      <w:docPartBody>
        <w:p w:rsidR="00CE5D11" w:rsidRDefault="00CE5D11">
          <w:pPr>
            <w:pStyle w:val="34B698E032D44E929A6810DC353E2638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7EBCD71EC74D47CA9F1B3E0B85440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BB066-1BCF-4C73-BDF8-F03E585D6906}"/>
      </w:docPartPr>
      <w:docPartBody>
        <w:p w:rsidR="00CE5D11" w:rsidRDefault="00CE5D11">
          <w:pPr>
            <w:pStyle w:val="7EBCD71EC74D47CA9F1B3E0B85440FCE"/>
          </w:pPr>
          <w:hyperlink r:id="rId5" w:history="1">
            <w:r w:rsidRPr="00846D4F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203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11"/>
    <w:rsid w:val="00C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AB274C91CCEB4322A94FC9769CDE1CF8">
    <w:name w:val="AB274C91CCEB4322A94FC9769CDE1CF8"/>
  </w:style>
  <w:style w:type="paragraph" w:customStyle="1" w:styleId="87F5507AEEEF4AF78A1AD5BF0EE4109F">
    <w:name w:val="87F5507AEEEF4AF78A1AD5BF0EE4109F"/>
  </w:style>
  <w:style w:type="paragraph" w:customStyle="1" w:styleId="112E313AC3F346AC80486E1250F14621">
    <w:name w:val="112E313AC3F346AC80486E1250F14621"/>
  </w:style>
  <w:style w:type="paragraph" w:customStyle="1" w:styleId="DE27BBC525424DCFA0C1319BEC638D1F">
    <w:name w:val="DE27BBC525424DCFA0C1319BEC638D1F"/>
  </w:style>
  <w:style w:type="paragraph" w:customStyle="1" w:styleId="417520B62B2E480D9E1C562D49E46C84">
    <w:name w:val="417520B62B2E480D9E1C562D49E46C84"/>
  </w:style>
  <w:style w:type="paragraph" w:customStyle="1" w:styleId="34B698E032D44E929A6810DC353E2638">
    <w:name w:val="34B698E032D44E929A6810DC353E2638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7EBCD71EC74D47CA9F1B3E0B85440FCE">
    <w:name w:val="7EBCD71EC74D47CA9F1B3E0B85440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2022-05-22T19:32:00Z</dcterms:created>
  <dcterms:modified xsi:type="dcterms:W3CDTF">2022-05-23T15:49:00Z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